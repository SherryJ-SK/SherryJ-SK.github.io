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B8E1541F8918934CB99651DC06281E2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5221F9" w:rsidP="003856C9">
                <w:pPr>
                  <w:pStyle w:val="Heading1"/>
                </w:pPr>
                <w:r>
                  <w:t>Sherry Jin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211FCE7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221F9" w:rsidP="00441EB9">
                  <w:pPr>
                    <w:pStyle w:val="Heading3"/>
                  </w:pPr>
                  <w:r>
                    <w:t>a-sherry@live.com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6A10475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221F9" w:rsidP="00441EB9">
                  <w:pPr>
                    <w:pStyle w:val="Heading3"/>
                  </w:pPr>
                  <w:r>
                    <w:t>+61 405067787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818668F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C47250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48C20E9C92811945A71E01C05E7AC28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rPr>
                          <w:lang w:val="en-GB" w:bidi="en-GB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C4725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16DDBCBC8F6C2D479AB7A33BE210A03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C4725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ED0F67B6E3395D4491101C5DCCDE5C0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4A86B61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C47250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58D2A72B234D5447BFB6D36A09C8360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rPr>
                          <w:lang w:val="en-GB" w:bidi="en-GB"/>
                        </w:rPr>
                        <w:t>To get s</w:t>
                      </w:r>
                      <w:r w:rsidR="00D11C4D">
                        <w:rPr>
                          <w:lang w:val="en-GB" w:bidi="en-GB"/>
                        </w:rPr>
                        <w:t>tarted, click the placeholder text</w:t>
                      </w:r>
                      <w:r w:rsidR="005A7E57" w:rsidRPr="007B2F5C">
                        <w:rPr>
                          <w:lang w:val="en-GB" w:bidi="en-GB"/>
                        </w:rPr>
                        <w:t xml:space="preserve"> and start typing. Be brief: use one or two sentences.</w:t>
                      </w:r>
                    </w:sdtContent>
                  </w:sdt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C4725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611FE0DC24F93445874F2EFACA8C1C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6DE1E2F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6E1FD54245C9F843B6316E1512C1F29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3463" w:rsidRPr="005152F2" w:rsidRDefault="007B2F5C" w:rsidP="00463463">
                      <w:r w:rsidRPr="007B2F5C">
                        <w:rPr>
                          <w:lang w:val="en-GB" w:bidi="en-GB"/>
                        </w:rPr>
                        <w:t>Explain what you're especially good at. What sets you apart? Use your own language – not jargon.</w:t>
                      </w:r>
                    </w:p>
                  </w:sdtContent>
                </w:sdt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C4725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074DABC6176CF74A91E3FE777F722D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:rsidR="008F6337" w:rsidRPr="0043426C" w:rsidRDefault="005221F9" w:rsidP="002B3890">
                  <w:pPr>
                    <w:pStyle w:val="Heading4"/>
                  </w:pPr>
                  <w:r>
                    <w:t>new business administrator/superconcepts</w:t>
                  </w:r>
                </w:p>
                <w:p w:rsidR="008F6337" w:rsidRPr="005152F2" w:rsidRDefault="005221F9" w:rsidP="008F6337">
                  <w:pPr>
                    <w:pStyle w:val="Heading5"/>
                  </w:pPr>
                  <w:r>
                    <w:t>February 2019 - current</w:t>
                  </w:r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55345C4E9C53D44FA93B16C94464AB5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rPr>
                          <w:lang w:val="en-GB" w:bidi="en-GB"/>
                        </w:rPr>
                        <w:t>Summarise your key responsibilities, leadership and biggest accomplishments. Don't list everything – keep it relevant and include information that shows the impact that you made.</w:t>
                      </w:r>
                    </w:p>
                  </w:sdtContent>
                </w:sdt>
                <w:p w:rsidR="007B2F5C" w:rsidRPr="0043426C" w:rsidRDefault="005221F9" w:rsidP="0043426C">
                  <w:pPr>
                    <w:pStyle w:val="Heading4"/>
                  </w:pPr>
                  <w:r>
                    <w:t>Fund aDMINISTRATOR/SUPERCONCEPTS</w:t>
                  </w:r>
                </w:p>
                <w:p w:rsidR="007B2F5C" w:rsidRPr="005152F2" w:rsidRDefault="005221F9" w:rsidP="007B2F5C">
                  <w:pPr>
                    <w:pStyle w:val="Heading5"/>
                  </w:pPr>
                  <w:r>
                    <w:t>April 2016 – February 2019</w:t>
                  </w:r>
                </w:p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E9137D868C30AC4A953C5F9B62A9C9D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473EF8" w:rsidP="00832F81">
                      <w:r w:rsidRPr="00473EF8">
                        <w:rPr>
                          <w:lang w:val="en-GB" w:bidi="en-GB"/>
                        </w:rPr>
                        <w:t>Think about the size of the teams you've led, the number of projects you've managed successfully or the number of articles you've written.</w:t>
                      </w:r>
                    </w:p>
                  </w:sdtContent>
                </w:sdt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C4725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24945F30009D7946A627B57873291E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:rsidR="007B2F5C" w:rsidRPr="0043426C" w:rsidRDefault="005221F9" w:rsidP="002B3890">
                  <w:pPr>
                    <w:pStyle w:val="Heading4"/>
                  </w:pPr>
                  <w:r>
                    <w:t>Bachelor of commerce – professional accounting</w:t>
                  </w:r>
                </w:p>
                <w:p w:rsidR="007B2F5C" w:rsidRPr="005152F2" w:rsidRDefault="005221F9" w:rsidP="007B2F5C">
                  <w:pPr>
                    <w:pStyle w:val="Heading5"/>
                  </w:pPr>
                  <w:r>
                    <w:t>Macquarie University</w:t>
                  </w:r>
                </w:p>
                <w:p w:rsidR="008F6337" w:rsidRDefault="00C47250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0EE2CE5254FC304496DC89717431508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rPr>
                          <w:lang w:val="en-GB" w:bidi="en-GB"/>
                        </w:rPr>
                        <w:t>You might want to include your marks here and a brief summary of relevant coursework, awards and honours.</w:t>
                      </w:r>
                    </w:sdtContent>
                  </w:sdt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C47250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735F4A4DE3EF96419B49F81FE8BDAE7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 Details:"/>
                    <w:tag w:val="Enter Volunteer Experience or Leadership Details:"/>
                    <w:id w:val="1952504710"/>
                    <w:placeholder>
                      <w:docPart w:val="5F5080A359AEC74BBFE06E46C0D9019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rPr>
                          <w:lang w:val="en-GB" w:bidi="en-GB"/>
                        </w:rPr>
                        <w:t>Did you manage a team for your club, lead a campaign for your favourite charity or edit your school's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  <w:bookmarkStart w:id="0" w:name="_GoBack"/>
      <w:bookmarkEnd w:id="0"/>
    </w:p>
    <w:sectPr w:rsidR="00E941EF" w:rsidSect="00315A0C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250" w:rsidRDefault="00C47250" w:rsidP="003856C9">
      <w:pPr>
        <w:spacing w:after="0" w:line="240" w:lineRule="auto"/>
      </w:pPr>
      <w:r>
        <w:separator/>
      </w:r>
    </w:p>
  </w:endnote>
  <w:endnote w:type="continuationSeparator" w:id="0">
    <w:p w:rsidR="00C47250" w:rsidRDefault="00C4725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华文中宋"/>
    <w:panose1 w:val="0201060004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EA07114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196CA1C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250" w:rsidRDefault="00C47250" w:rsidP="003856C9">
      <w:pPr>
        <w:spacing w:after="0" w:line="240" w:lineRule="auto"/>
      </w:pPr>
      <w:r>
        <w:separator/>
      </w:r>
    </w:p>
  </w:footnote>
  <w:footnote w:type="continuationSeparator" w:id="0">
    <w:p w:rsidR="00C47250" w:rsidRDefault="00C4725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130DA4A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893B2A4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F9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15A0C"/>
    <w:rsid w:val="00331D97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221F9"/>
    <w:rsid w:val="00534E4E"/>
    <w:rsid w:val="00551D35"/>
    <w:rsid w:val="00557019"/>
    <w:rsid w:val="005674AC"/>
    <w:rsid w:val="00594909"/>
    <w:rsid w:val="005A1E51"/>
    <w:rsid w:val="005A7E57"/>
    <w:rsid w:val="00616FF4"/>
    <w:rsid w:val="006A3CE7"/>
    <w:rsid w:val="00743379"/>
    <w:rsid w:val="007803B7"/>
    <w:rsid w:val="00797346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0809"/>
    <w:rsid w:val="00BD2E58"/>
    <w:rsid w:val="00BE70F7"/>
    <w:rsid w:val="00BF6BAB"/>
    <w:rsid w:val="00C007A5"/>
    <w:rsid w:val="00C4403A"/>
    <w:rsid w:val="00C47250"/>
    <w:rsid w:val="00CE6306"/>
    <w:rsid w:val="00D02002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9F525"/>
  <w15:chartTrackingRefBased/>
  <w15:docId w15:val="{AF99D2C5-0666-3C46-9769-D137FA07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rry/Library/Containers/com.microsoft.Word/Data/Library/Application%20Support/Microsoft/Office/16.0/DTS/en-GB%7b4A4CC1AC-E677-394F-9949-6A5FB1C942CE%7d/%7b345D9ADA-FD18-D142-8310-A963FA3CA056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E1541F8918934CB99651DC06281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28CB5-CA6C-6546-A6AC-3F906514CC61}"/>
      </w:docPartPr>
      <w:docPartBody>
        <w:p w:rsidR="00000000" w:rsidRDefault="00FE1B2B">
          <w:pPr>
            <w:pStyle w:val="B8E1541F8918934CB99651DC06281E25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48C20E9C92811945A71E01C05E7AC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625C2-B03D-4A4F-A06D-6A3CC19063CD}"/>
      </w:docPartPr>
      <w:docPartBody>
        <w:p w:rsidR="00000000" w:rsidRDefault="00FE1B2B">
          <w:pPr>
            <w:pStyle w:val="48C20E9C92811945A71E01C05E7AC28F"/>
          </w:pPr>
          <w:r w:rsidRPr="003053D9">
            <w:rPr>
              <w:lang w:val="en-GB" w:bidi="en-GB"/>
            </w:rPr>
            <w:t>LinkedIn URL</w:t>
          </w:r>
        </w:p>
      </w:docPartBody>
    </w:docPart>
    <w:docPart>
      <w:docPartPr>
        <w:name w:val="16DDBCBC8F6C2D479AB7A33BE210A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9C384-51F5-BD41-A53C-D51D11AD11FD}"/>
      </w:docPartPr>
      <w:docPartBody>
        <w:p w:rsidR="00000000" w:rsidRDefault="00FE1B2B">
          <w:pPr>
            <w:pStyle w:val="16DDBCBC8F6C2D479AB7A33BE210A037"/>
          </w:pPr>
          <w:r w:rsidRPr="005152F2">
            <w:rPr>
              <w:lang w:val="en-GB" w:bidi="en-GB"/>
            </w:rPr>
            <w:t>Link to</w:t>
          </w:r>
          <w:r w:rsidRPr="005152F2">
            <w:rPr>
              <w:lang w:val="en-GB" w:bidi="en-GB"/>
            </w:rPr>
            <w:t xml:space="preserve"> other online properties: Portfolio/Website/Blog</w:t>
          </w:r>
        </w:p>
      </w:docPartBody>
    </w:docPart>
    <w:docPart>
      <w:docPartPr>
        <w:name w:val="ED0F67B6E3395D4491101C5DCCDE5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21AC9-25CB-834F-8C2D-114C5F198A40}"/>
      </w:docPartPr>
      <w:docPartBody>
        <w:p w:rsidR="00000000" w:rsidRDefault="00FE1B2B">
          <w:pPr>
            <w:pStyle w:val="ED0F67B6E3395D4491101C5DCCDE5C0E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58D2A72B234D5447BFB6D36A09C83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63623-C933-CC4C-8F82-39AD95D0F153}"/>
      </w:docPartPr>
      <w:docPartBody>
        <w:p w:rsidR="00000000" w:rsidRDefault="00FE1B2B">
          <w:pPr>
            <w:pStyle w:val="58D2A72B234D5447BFB6D36A09C83606"/>
          </w:pPr>
          <w:r w:rsidRPr="007B2F5C">
            <w:rPr>
              <w:lang w:val="en-GB" w:bidi="en-GB"/>
            </w:rPr>
            <w:t>To get s</w:t>
          </w:r>
          <w:r>
            <w:rPr>
              <w:lang w:val="en-GB" w:bidi="en-GB"/>
            </w:rPr>
            <w:t>tarted, click the placeholder text</w:t>
          </w:r>
          <w:r w:rsidRPr="007B2F5C">
            <w:rPr>
              <w:lang w:val="en-GB" w:bidi="en-GB"/>
            </w:rPr>
            <w:t xml:space="preserve"> and start typing. Be brief: use one or two sentences.</w:t>
          </w:r>
        </w:p>
      </w:docPartBody>
    </w:docPart>
    <w:docPart>
      <w:docPartPr>
        <w:name w:val="611FE0DC24F93445874F2EFACA8C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85F9D-4708-B141-B263-CAF385E63BC9}"/>
      </w:docPartPr>
      <w:docPartBody>
        <w:p w:rsidR="00000000" w:rsidRDefault="00FE1B2B">
          <w:pPr>
            <w:pStyle w:val="611FE0DC24F93445874F2EFACA8C1C69"/>
          </w:pPr>
          <w:r>
            <w:rPr>
              <w:lang w:val="en-GB" w:bidi="en-GB"/>
            </w:rPr>
            <w:t>Skills</w:t>
          </w:r>
        </w:p>
      </w:docPartBody>
    </w:docPart>
    <w:docPart>
      <w:docPartPr>
        <w:name w:val="6E1FD54245C9F843B6316E1512C1F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013FE-BD40-C04C-9972-CF37CACF1405}"/>
      </w:docPartPr>
      <w:docPartBody>
        <w:p w:rsidR="00000000" w:rsidRDefault="00FE1B2B">
          <w:pPr>
            <w:pStyle w:val="6E1FD54245C9F843B6316E1512C1F298"/>
          </w:pPr>
          <w:r w:rsidRPr="007B2F5C">
            <w:rPr>
              <w:lang w:val="en-GB" w:bidi="en-GB"/>
            </w:rPr>
            <w:t>Explain what you're especially good at. What sets you apart? Use your own language – not jargon.</w:t>
          </w:r>
        </w:p>
      </w:docPartBody>
    </w:docPart>
    <w:docPart>
      <w:docPartPr>
        <w:name w:val="074DABC6176CF74A91E3FE777F722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427F4-BF1A-F940-969A-B10852E34CAE}"/>
      </w:docPartPr>
      <w:docPartBody>
        <w:p w:rsidR="00000000" w:rsidRDefault="00FE1B2B">
          <w:pPr>
            <w:pStyle w:val="074DABC6176CF74A91E3FE777F722DED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55345C4E9C53D44FA93B16C94464A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CAB9E-22B9-354F-BF9B-1439EC6847CD}"/>
      </w:docPartPr>
      <w:docPartBody>
        <w:p w:rsidR="00000000" w:rsidRDefault="00FE1B2B">
          <w:pPr>
            <w:pStyle w:val="55345C4E9C53D44FA93B16C94464AB5A"/>
          </w:pPr>
          <w:r w:rsidRPr="007B2F5C">
            <w:rPr>
              <w:lang w:val="en-GB" w:bidi="en-GB"/>
            </w:rPr>
            <w:t xml:space="preserve">Summarise your key responsibilities, leadership and </w:t>
          </w:r>
          <w:r w:rsidRPr="007B2F5C">
            <w:rPr>
              <w:lang w:val="en-GB" w:bidi="en-GB"/>
            </w:rPr>
            <w:t>biggest accomplishments. Don't list everything – keep it relevant and include information that shows the impact that you made.</w:t>
          </w:r>
        </w:p>
      </w:docPartBody>
    </w:docPart>
    <w:docPart>
      <w:docPartPr>
        <w:name w:val="E9137D868C30AC4A953C5F9B62A9C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9D997-D791-D843-BCC8-2E3BD2010166}"/>
      </w:docPartPr>
      <w:docPartBody>
        <w:p w:rsidR="00000000" w:rsidRDefault="00FE1B2B">
          <w:pPr>
            <w:pStyle w:val="E9137D868C30AC4A953C5F9B62A9C9D8"/>
          </w:pPr>
          <w:r w:rsidRPr="00473EF8">
            <w:rPr>
              <w:lang w:val="en-GB" w:bidi="en-GB"/>
            </w:rPr>
            <w:t>Think about the size of the teams you've led, the number of projects you've managed successfull</w:t>
          </w:r>
          <w:r w:rsidRPr="00473EF8">
            <w:rPr>
              <w:lang w:val="en-GB" w:bidi="en-GB"/>
            </w:rPr>
            <w:t>y or the number of articles you've written.</w:t>
          </w:r>
        </w:p>
      </w:docPartBody>
    </w:docPart>
    <w:docPart>
      <w:docPartPr>
        <w:name w:val="24945F30009D7946A627B57873291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DA1AB-142B-0B4F-BEF6-92A898B49E02}"/>
      </w:docPartPr>
      <w:docPartBody>
        <w:p w:rsidR="00000000" w:rsidRDefault="00FE1B2B">
          <w:pPr>
            <w:pStyle w:val="24945F30009D7946A627B57873291E47"/>
          </w:pPr>
          <w:r w:rsidRPr="005152F2">
            <w:rPr>
              <w:lang w:val="en-GB" w:bidi="en-GB"/>
            </w:rPr>
            <w:t>Education</w:t>
          </w:r>
        </w:p>
      </w:docPartBody>
    </w:docPart>
    <w:docPart>
      <w:docPartPr>
        <w:name w:val="0EE2CE5254FC304496DC897174315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A6C74-0392-0640-92E3-970CF575A998}"/>
      </w:docPartPr>
      <w:docPartBody>
        <w:p w:rsidR="00000000" w:rsidRDefault="00FE1B2B">
          <w:pPr>
            <w:pStyle w:val="0EE2CE5254FC304496DC897174315087"/>
          </w:pPr>
          <w:r w:rsidRPr="007B2F5C">
            <w:rPr>
              <w:lang w:val="en-GB" w:bidi="en-GB"/>
            </w:rPr>
            <w:t>You might want to include your marks here and a brief summary of relevant coursework, awards and honours.</w:t>
          </w:r>
        </w:p>
      </w:docPartBody>
    </w:docPart>
    <w:docPart>
      <w:docPartPr>
        <w:name w:val="735F4A4DE3EF96419B49F81FE8BDA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C9559-BE0C-2D48-9990-FC17CEBDEDBF}"/>
      </w:docPartPr>
      <w:docPartBody>
        <w:p w:rsidR="00000000" w:rsidRDefault="00FE1B2B">
          <w:pPr>
            <w:pStyle w:val="735F4A4DE3EF96419B49F81FE8BDAE71"/>
          </w:pPr>
          <w:r w:rsidRPr="005152F2">
            <w:rPr>
              <w:lang w:val="en-GB" w:bidi="en-GB"/>
            </w:rPr>
            <w:t>Volunteer experience or leadership</w:t>
          </w:r>
        </w:p>
      </w:docPartBody>
    </w:docPart>
    <w:docPart>
      <w:docPartPr>
        <w:name w:val="5F5080A359AEC74BBFE06E46C0D90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83189-0F4A-4A4D-83F7-5FCB10C360A4}"/>
      </w:docPartPr>
      <w:docPartBody>
        <w:p w:rsidR="00000000" w:rsidRDefault="00FE1B2B">
          <w:pPr>
            <w:pStyle w:val="5F5080A359AEC74BBFE06E46C0D90197"/>
          </w:pPr>
          <w:r w:rsidRPr="007B2F5C">
            <w:rPr>
              <w:lang w:val="en-GB" w:bidi="en-GB"/>
            </w:rPr>
            <w:t>Did you manage a team for your club, lead a camp</w:t>
          </w:r>
          <w:r w:rsidRPr="007B2F5C">
            <w:rPr>
              <w:lang w:val="en-GB" w:bidi="en-GB"/>
            </w:rPr>
            <w:t>aign for your favourite charity or edit your school's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华文中宋"/>
    <w:panose1 w:val="02010600040101010101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2B"/>
    <w:rsid w:val="00FE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E1541F8918934CB99651DC06281E25">
    <w:name w:val="B8E1541F8918934CB99651DC06281E25"/>
  </w:style>
  <w:style w:type="paragraph" w:customStyle="1" w:styleId="8266F6A835861846A29E735C6CFF1333">
    <w:name w:val="8266F6A835861846A29E735C6CFF1333"/>
  </w:style>
  <w:style w:type="paragraph" w:customStyle="1" w:styleId="D18E56803CFC7443A9B4BD84B853D3AA">
    <w:name w:val="D18E56803CFC7443A9B4BD84B853D3AA"/>
  </w:style>
  <w:style w:type="paragraph" w:customStyle="1" w:styleId="48C20E9C92811945A71E01C05E7AC28F">
    <w:name w:val="48C20E9C92811945A71E01C05E7AC28F"/>
  </w:style>
  <w:style w:type="paragraph" w:customStyle="1" w:styleId="16DDBCBC8F6C2D479AB7A33BE210A037">
    <w:name w:val="16DDBCBC8F6C2D479AB7A33BE210A037"/>
  </w:style>
  <w:style w:type="paragraph" w:customStyle="1" w:styleId="ED0F67B6E3395D4491101C5DCCDE5C0E">
    <w:name w:val="ED0F67B6E3395D4491101C5DCCDE5C0E"/>
  </w:style>
  <w:style w:type="paragraph" w:customStyle="1" w:styleId="58D2A72B234D5447BFB6D36A09C83606">
    <w:name w:val="58D2A72B234D5447BFB6D36A09C83606"/>
  </w:style>
  <w:style w:type="paragraph" w:customStyle="1" w:styleId="611FE0DC24F93445874F2EFACA8C1C69">
    <w:name w:val="611FE0DC24F93445874F2EFACA8C1C69"/>
  </w:style>
  <w:style w:type="paragraph" w:customStyle="1" w:styleId="6E1FD54245C9F843B6316E1512C1F298">
    <w:name w:val="6E1FD54245C9F843B6316E1512C1F298"/>
  </w:style>
  <w:style w:type="paragraph" w:customStyle="1" w:styleId="074DABC6176CF74A91E3FE777F722DED">
    <w:name w:val="074DABC6176CF74A91E3FE777F722DED"/>
  </w:style>
  <w:style w:type="paragraph" w:customStyle="1" w:styleId="77F78FD729337C4EB6005C632D90909D">
    <w:name w:val="77F78FD729337C4EB6005C632D90909D"/>
  </w:style>
  <w:style w:type="paragraph" w:customStyle="1" w:styleId="2CD1395DBD8A6F478B845697C06343E0">
    <w:name w:val="2CD1395DBD8A6F478B845697C06343E0"/>
  </w:style>
  <w:style w:type="paragraph" w:customStyle="1" w:styleId="55345C4E9C53D44FA93B16C94464AB5A">
    <w:name w:val="55345C4E9C53D44FA93B16C94464AB5A"/>
  </w:style>
  <w:style w:type="paragraph" w:customStyle="1" w:styleId="E4DAC6C4DB963A48B35E61DE64535EAD">
    <w:name w:val="E4DAC6C4DB963A48B35E61DE64535EAD"/>
  </w:style>
  <w:style w:type="paragraph" w:customStyle="1" w:styleId="5BB57442B6AB6745AB9E1ED853662465">
    <w:name w:val="5BB57442B6AB6745AB9E1ED853662465"/>
  </w:style>
  <w:style w:type="paragraph" w:customStyle="1" w:styleId="E9137D868C30AC4A953C5F9B62A9C9D8">
    <w:name w:val="E9137D868C30AC4A953C5F9B62A9C9D8"/>
  </w:style>
  <w:style w:type="paragraph" w:customStyle="1" w:styleId="24945F30009D7946A627B57873291E47">
    <w:name w:val="24945F30009D7946A627B57873291E47"/>
  </w:style>
  <w:style w:type="paragraph" w:customStyle="1" w:styleId="C6FE106E60D9704C9C0F5AB2E8793867">
    <w:name w:val="C6FE106E60D9704C9C0F5AB2E8793867"/>
  </w:style>
  <w:style w:type="paragraph" w:customStyle="1" w:styleId="34B148D8B1429541AF4F425E4AB9FD5B">
    <w:name w:val="34B148D8B1429541AF4F425E4AB9FD5B"/>
  </w:style>
  <w:style w:type="paragraph" w:customStyle="1" w:styleId="0EE2CE5254FC304496DC897174315087">
    <w:name w:val="0EE2CE5254FC304496DC897174315087"/>
  </w:style>
  <w:style w:type="paragraph" w:customStyle="1" w:styleId="735F4A4DE3EF96419B49F81FE8BDAE71">
    <w:name w:val="735F4A4DE3EF96419B49F81FE8BDAE71"/>
  </w:style>
  <w:style w:type="paragraph" w:customStyle="1" w:styleId="5F5080A359AEC74BBFE06E46C0D90197">
    <w:name w:val="5F5080A359AEC74BBFE06E46C0D901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CV, designed by MOO.dotx</Template>
  <TotalTime>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Jin</dc:creator>
  <cp:keywords/>
  <dc:description/>
  <cp:lastModifiedBy>Jin Sherry</cp:lastModifiedBy>
  <cp:revision>1</cp:revision>
  <dcterms:created xsi:type="dcterms:W3CDTF">2020-01-15T03:30:00Z</dcterms:created>
  <dcterms:modified xsi:type="dcterms:W3CDTF">2020-01-15T03:35:00Z</dcterms:modified>
</cp:coreProperties>
</file>